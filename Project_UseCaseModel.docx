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922B28">
      <w:pPr>
        <w:pStyle w:val="Title"/>
        <w:jc w:val="right"/>
        <w:rPr>
          <w:rFonts w:ascii="Times New Roman" w:hAnsi="Times New Roman"/>
        </w:rPr>
      </w:pPr>
      <w:r>
        <w:t>Digital Audio Workspace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CD69E4">
            <w:pPr>
              <w:pStyle w:val="Tabletext"/>
            </w:pPr>
            <w:r>
              <w:t>18/03/2020</w:t>
            </w:r>
          </w:p>
        </w:tc>
        <w:tc>
          <w:tcPr>
            <w:tcW w:w="1152" w:type="dxa"/>
          </w:tcPr>
          <w:p w:rsidR="008C4393" w:rsidRPr="00D047E9" w:rsidRDefault="00CD69E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CD69E4">
            <w:pPr>
              <w:pStyle w:val="Tabletext"/>
            </w:pPr>
            <w:r>
              <w:t>Project Deliverable 1.</w:t>
            </w:r>
          </w:p>
        </w:tc>
        <w:tc>
          <w:tcPr>
            <w:tcW w:w="2304" w:type="dxa"/>
          </w:tcPr>
          <w:p w:rsidR="008C4393" w:rsidRPr="00D047E9" w:rsidRDefault="00922B28">
            <w:pPr>
              <w:pStyle w:val="Tabletext"/>
            </w:pPr>
            <w:r>
              <w:t>Cioban Dumitru-Darius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780422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80422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780422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80422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A607A6">
        <w:lastRenderedPageBreak/>
        <w:fldChar w:fldCharType="begin"/>
      </w:r>
      <w:r w:rsidR="00A607A6">
        <w:instrText xml:space="preserve">title  \* Mergeformat </w:instrText>
      </w:r>
      <w:r w:rsidR="00A607A6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A607A6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780422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780422">
        <w:rPr>
          <w:b/>
          <w:i/>
          <w:color w:val="C0504D"/>
          <w:sz w:val="24"/>
        </w:rPr>
        <w:t xml:space="preserve">Use case: </w:t>
      </w:r>
      <w:r w:rsidR="00922B28">
        <w:rPr>
          <w:b/>
          <w:i/>
          <w:color w:val="C0504D"/>
          <w:sz w:val="24"/>
        </w:rPr>
        <w:t>Create pattern</w:t>
      </w:r>
    </w:p>
    <w:p w:rsidR="0004741B" w:rsidRPr="00780422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780422">
        <w:rPr>
          <w:b/>
          <w:i/>
          <w:color w:val="C0504D"/>
          <w:sz w:val="24"/>
        </w:rPr>
        <w:t>Level: user-goal level</w:t>
      </w:r>
    </w:p>
    <w:p w:rsidR="0004741B" w:rsidRPr="00780422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780422">
        <w:rPr>
          <w:b/>
          <w:i/>
          <w:color w:val="C0504D"/>
          <w:sz w:val="24"/>
        </w:rPr>
        <w:t xml:space="preserve">Primary actor: </w:t>
      </w:r>
      <w:r w:rsidR="005D3D3A">
        <w:rPr>
          <w:b/>
          <w:i/>
          <w:color w:val="C0504D"/>
          <w:sz w:val="24"/>
        </w:rPr>
        <w:t>user</w:t>
      </w:r>
    </w:p>
    <w:p w:rsidR="005D3D3A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780422">
        <w:rPr>
          <w:b/>
          <w:i/>
          <w:color w:val="C0504D"/>
          <w:sz w:val="24"/>
        </w:rPr>
        <w:t xml:space="preserve">Main success scenario: </w:t>
      </w:r>
      <w:r w:rsidR="00922B28">
        <w:rPr>
          <w:b/>
          <w:i/>
          <w:color w:val="C0504D"/>
          <w:sz w:val="24"/>
        </w:rPr>
        <w:t>The user will create a pattern which can then be edited, deleted or assigned to an instrument, then put in the main workspace area.</w:t>
      </w:r>
    </w:p>
    <w:p w:rsidR="00D047E9" w:rsidRPr="00780422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780422">
        <w:rPr>
          <w:b/>
          <w:i/>
          <w:color w:val="C0504D"/>
          <w:sz w:val="24"/>
        </w:rPr>
        <w:t xml:space="preserve">Extensions: </w:t>
      </w:r>
      <w:r w:rsidR="00922B28">
        <w:rPr>
          <w:b/>
          <w:i/>
          <w:color w:val="C0504D"/>
          <w:sz w:val="24"/>
        </w:rPr>
        <w:t>No extension, since the user won’t be able to input notes that are outside of the available range.</w:t>
      </w:r>
    </w:p>
    <w:p w:rsidR="008C4393" w:rsidRDefault="008C4393" w:rsidP="00D047E9">
      <w:pPr>
        <w:pStyle w:val="InfoBlue"/>
      </w:pPr>
    </w:p>
    <w:p w:rsidR="00D85EDC" w:rsidRPr="00D85EDC" w:rsidRDefault="00D85EDC" w:rsidP="00D85ED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 xml:space="preserve">Use case: </w:t>
      </w:r>
      <w:r w:rsidR="00922B28">
        <w:rPr>
          <w:b/>
          <w:i/>
          <w:color w:val="C0504D"/>
          <w:sz w:val="24"/>
        </w:rPr>
        <w:t>Edit pattern</w:t>
      </w:r>
    </w:p>
    <w:p w:rsidR="00D85EDC" w:rsidRPr="00D85EDC" w:rsidRDefault="00D85EDC" w:rsidP="00D85ED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>Level: user-goal level</w:t>
      </w:r>
    </w:p>
    <w:p w:rsidR="00D85EDC" w:rsidRPr="00D85EDC" w:rsidRDefault="00D85EDC" w:rsidP="00D85ED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 xml:space="preserve">Primary actor: </w:t>
      </w:r>
      <w:r w:rsidR="005D3D3A">
        <w:rPr>
          <w:b/>
          <w:i/>
          <w:color w:val="C0504D"/>
          <w:sz w:val="24"/>
        </w:rPr>
        <w:t>user</w:t>
      </w:r>
    </w:p>
    <w:p w:rsidR="00D85EDC" w:rsidRDefault="00D85EDC" w:rsidP="00D85ED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 xml:space="preserve">Main success scenario: </w:t>
      </w:r>
      <w:r w:rsidR="00922B28">
        <w:rPr>
          <w:b/>
          <w:i/>
          <w:color w:val="C0504D"/>
          <w:sz w:val="24"/>
        </w:rPr>
        <w:t>The user selects a pattern and will be able to edit it, being able to add or delete notes like in the “Create pattern” use case but without creating a new one and being able to work on a loaded one.</w:t>
      </w:r>
    </w:p>
    <w:p w:rsidR="00D85EDC" w:rsidRPr="00D85EDC" w:rsidRDefault="00D85EDC" w:rsidP="00D85ED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 xml:space="preserve">Extensions: </w:t>
      </w:r>
      <w:r w:rsidR="00922B28">
        <w:rPr>
          <w:b/>
          <w:i/>
          <w:color w:val="C0504D"/>
          <w:sz w:val="24"/>
        </w:rPr>
        <w:t>The user didn’t select a pattern to edit or there are no pre-existing patters so a message will appear.</w:t>
      </w:r>
    </w:p>
    <w:p w:rsidR="00D85EDC" w:rsidRDefault="00D85EDC" w:rsidP="00D85EDC">
      <w:pPr>
        <w:pStyle w:val="BodyText"/>
      </w:pPr>
    </w:p>
    <w:p w:rsidR="00D85EDC" w:rsidRPr="00D85EDC" w:rsidRDefault="00D85EDC" w:rsidP="00D85ED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>Use case:</w:t>
      </w:r>
      <w:r>
        <w:rPr>
          <w:b/>
          <w:i/>
          <w:color w:val="C0504D"/>
          <w:sz w:val="24"/>
        </w:rPr>
        <w:t xml:space="preserve"> </w:t>
      </w:r>
      <w:r w:rsidR="00922B28">
        <w:rPr>
          <w:b/>
          <w:i/>
          <w:color w:val="C0504D"/>
          <w:sz w:val="24"/>
        </w:rPr>
        <w:t>Delete Pattern</w:t>
      </w:r>
    </w:p>
    <w:p w:rsidR="00D85EDC" w:rsidRPr="00D85EDC" w:rsidRDefault="00D85EDC" w:rsidP="00D85ED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>Level: user-goal level</w:t>
      </w:r>
    </w:p>
    <w:p w:rsidR="00D85EDC" w:rsidRPr="00D85EDC" w:rsidRDefault="00D85EDC" w:rsidP="00D85ED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 xml:space="preserve">Primary actor: </w:t>
      </w:r>
      <w:r w:rsidR="00922B28">
        <w:rPr>
          <w:b/>
          <w:i/>
          <w:color w:val="C0504D"/>
          <w:sz w:val="24"/>
        </w:rPr>
        <w:t>user</w:t>
      </w:r>
    </w:p>
    <w:p w:rsidR="006F797C" w:rsidRDefault="00D85EDC" w:rsidP="00D85ED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>Main success scenario</w:t>
      </w:r>
      <w:r w:rsidR="006F797C">
        <w:rPr>
          <w:b/>
          <w:i/>
          <w:color w:val="C0504D"/>
          <w:sz w:val="24"/>
        </w:rPr>
        <w:t xml:space="preserve">: </w:t>
      </w:r>
      <w:r w:rsidR="00922B28">
        <w:rPr>
          <w:b/>
          <w:i/>
          <w:color w:val="C0504D"/>
          <w:sz w:val="24"/>
        </w:rPr>
        <w:t>Delete an existing pattern, permanently removing it.</w:t>
      </w:r>
    </w:p>
    <w:p w:rsidR="00FA6FB3" w:rsidRDefault="00D85EDC" w:rsidP="006F797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>Extensions:</w:t>
      </w:r>
      <w:r w:rsidR="00FA6FB3">
        <w:rPr>
          <w:b/>
          <w:i/>
          <w:color w:val="C0504D"/>
          <w:sz w:val="24"/>
        </w:rPr>
        <w:t xml:space="preserve"> </w:t>
      </w:r>
      <w:r w:rsidR="00922B28">
        <w:rPr>
          <w:b/>
          <w:i/>
          <w:color w:val="C0504D"/>
          <w:sz w:val="24"/>
        </w:rPr>
        <w:t>The user didn’t select a pattern to edit or there are no pre-existing patters so a message will appear.</w:t>
      </w:r>
    </w:p>
    <w:p w:rsidR="00922B28" w:rsidRDefault="00922B28" w:rsidP="006F797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922B28" w:rsidRDefault="00922B28" w:rsidP="006F797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Use case: Assign instrument</w:t>
      </w:r>
    </w:p>
    <w:p w:rsidR="00922B28" w:rsidRDefault="00922B28" w:rsidP="006F797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Level: user-goal level</w:t>
      </w:r>
    </w:p>
    <w:p w:rsidR="00922B28" w:rsidRDefault="00922B28" w:rsidP="006F797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Primary actor: user</w:t>
      </w:r>
    </w:p>
    <w:p w:rsidR="00922B28" w:rsidRDefault="00922B28" w:rsidP="006F797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Main success scenario: Assign an instrument to a pattern, having the pattern played by that specific instrument.</w:t>
      </w:r>
    </w:p>
    <w:p w:rsidR="00922B28" w:rsidRDefault="00922B28" w:rsidP="006F797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 xml:space="preserve">Extensions: </w:t>
      </w:r>
      <w:r>
        <w:rPr>
          <w:b/>
          <w:i/>
          <w:color w:val="C0504D"/>
          <w:sz w:val="24"/>
        </w:rPr>
        <w:t>The user didn’t select a pattern to edit or there are no pre-existing patters so a message will appear.</w:t>
      </w:r>
    </w:p>
    <w:p w:rsidR="00922B28" w:rsidRDefault="00922B28" w:rsidP="006F797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922B28" w:rsidRDefault="00922B28" w:rsidP="00922B2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Edit Workspace</w:t>
      </w:r>
    </w:p>
    <w:p w:rsidR="00922B28" w:rsidRDefault="00922B28" w:rsidP="00922B2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Level: user-goal level</w:t>
      </w:r>
    </w:p>
    <w:p w:rsidR="00922B28" w:rsidRDefault="00922B28" w:rsidP="00922B2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Primary actor: user</w:t>
      </w:r>
    </w:p>
    <w:p w:rsidR="00922B28" w:rsidRDefault="00922B28" w:rsidP="00922B2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>May arrange patterns, using a drag-and-drop approach.</w:t>
      </w:r>
    </w:p>
    <w:p w:rsidR="00922B28" w:rsidRPr="00D85EDC" w:rsidRDefault="00922B28" w:rsidP="00922B2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 xml:space="preserve">Extensions: </w:t>
      </w:r>
      <w:r>
        <w:rPr>
          <w:b/>
          <w:i/>
          <w:color w:val="C0504D"/>
          <w:sz w:val="24"/>
        </w:rPr>
        <w:t>None.</w:t>
      </w:r>
    </w:p>
    <w:p w:rsidR="00922B28" w:rsidRDefault="00922B28" w:rsidP="006F797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922B28" w:rsidRDefault="00922B28" w:rsidP="00922B2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Export</w:t>
      </w:r>
    </w:p>
    <w:p w:rsidR="00922B28" w:rsidRDefault="00922B28" w:rsidP="00922B2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Level: user-goal level</w:t>
      </w:r>
    </w:p>
    <w:p w:rsidR="00922B28" w:rsidRDefault="00922B28" w:rsidP="00922B2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lastRenderedPageBreak/>
        <w:t>Primary actor: user</w:t>
      </w:r>
    </w:p>
    <w:p w:rsidR="00922B28" w:rsidRDefault="00922B28" w:rsidP="00922B2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>Generates an .wav file which can then be played.</w:t>
      </w:r>
    </w:p>
    <w:p w:rsidR="00922B28" w:rsidRPr="00D85EDC" w:rsidRDefault="00922B28" w:rsidP="00922B2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 xml:space="preserve">Extensions: </w:t>
      </w:r>
      <w:r>
        <w:rPr>
          <w:b/>
          <w:i/>
          <w:color w:val="C0504D"/>
          <w:sz w:val="24"/>
        </w:rPr>
        <w:t>The main workspace is empty, in which case a message will appear.</w:t>
      </w:r>
    </w:p>
    <w:p w:rsidR="00922B28" w:rsidRPr="00D85EDC" w:rsidRDefault="00922B28" w:rsidP="006F797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D85EDC" w:rsidRPr="00D85EDC" w:rsidRDefault="00D85EDC" w:rsidP="00D85EDC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5A0692" w:rsidRPr="005A0692" w:rsidRDefault="00922B28" w:rsidP="005A0692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6pt;height:382.8pt">
            <v:imagedata r:id="rId9" o:title=""/>
          </v:shape>
        </w:pict>
      </w:r>
      <w:bookmarkStart w:id="6" w:name="_GoBack"/>
      <w:bookmarkEnd w:id="6"/>
    </w:p>
    <w:sectPr w:rsidR="005A0692" w:rsidRPr="005A0692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7A6" w:rsidRDefault="00A607A6">
      <w:pPr>
        <w:spacing w:line="240" w:lineRule="auto"/>
      </w:pPr>
      <w:r>
        <w:separator/>
      </w:r>
    </w:p>
  </w:endnote>
  <w:endnote w:type="continuationSeparator" w:id="0">
    <w:p w:rsidR="00A607A6" w:rsidRDefault="00A60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922B28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922B28">
            <w:t>Cioban Dumitru-Darius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922B2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922B28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7A6" w:rsidRDefault="00A607A6">
      <w:pPr>
        <w:spacing w:line="240" w:lineRule="auto"/>
      </w:pPr>
      <w:r>
        <w:separator/>
      </w:r>
    </w:p>
  </w:footnote>
  <w:footnote w:type="continuationSeparator" w:id="0">
    <w:p w:rsidR="00A607A6" w:rsidRDefault="00A607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0356A5" w:rsidRDefault="00922B28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Cioban Dumitru-Darius</w:t>
    </w:r>
  </w:p>
  <w:p w:rsidR="0004741B" w:rsidRPr="000356A5" w:rsidRDefault="000356A5" w:rsidP="0004741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0356A5">
      <w:rPr>
        <w:rFonts w:ascii="Arial" w:hAnsi="Arial" w:cs="Arial"/>
        <w:b/>
        <w:bCs/>
        <w:sz w:val="36"/>
        <w:szCs w:val="36"/>
      </w:rPr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922B28">
          <w:r>
            <w:t>Digital Audio Workspace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</w:t>
          </w:r>
          <w:r w:rsidR="000356A5">
            <w:t>: 18/03/2020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356A5"/>
    <w:rsid w:val="0004741B"/>
    <w:rsid w:val="000916B9"/>
    <w:rsid w:val="002D02EB"/>
    <w:rsid w:val="00330FC5"/>
    <w:rsid w:val="0056530F"/>
    <w:rsid w:val="00570E86"/>
    <w:rsid w:val="005A0692"/>
    <w:rsid w:val="005D3D3A"/>
    <w:rsid w:val="00664E4B"/>
    <w:rsid w:val="006C543D"/>
    <w:rsid w:val="006F797C"/>
    <w:rsid w:val="00780422"/>
    <w:rsid w:val="008C4393"/>
    <w:rsid w:val="0090593F"/>
    <w:rsid w:val="00922B28"/>
    <w:rsid w:val="00A607A6"/>
    <w:rsid w:val="00C709E3"/>
    <w:rsid w:val="00CD69E4"/>
    <w:rsid w:val="00D047E9"/>
    <w:rsid w:val="00D720D3"/>
    <w:rsid w:val="00D85EDC"/>
    <w:rsid w:val="00E22C98"/>
    <w:rsid w:val="00EA7134"/>
    <w:rsid w:val="00FA6FB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173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Darius</cp:lastModifiedBy>
  <cp:revision>7</cp:revision>
  <dcterms:created xsi:type="dcterms:W3CDTF">2010-02-24T09:14:00Z</dcterms:created>
  <dcterms:modified xsi:type="dcterms:W3CDTF">2020-04-04T21:35:00Z</dcterms:modified>
</cp:coreProperties>
</file>