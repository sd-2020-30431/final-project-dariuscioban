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882064">
      <w:pPr>
        <w:pStyle w:val="Title"/>
        <w:jc w:val="right"/>
        <w:rPr>
          <w:rFonts w:ascii="Times New Roman" w:hAnsi="Times New Roman"/>
        </w:rPr>
      </w:pPr>
      <w:r>
        <w:t>Digital Audio Workspace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p w:rsidR="00851065" w:rsidRPr="00851065" w:rsidRDefault="00851065" w:rsidP="0085106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1065" w:rsidRPr="00AD232E">
        <w:tc>
          <w:tcPr>
            <w:tcW w:w="2304" w:type="dxa"/>
          </w:tcPr>
          <w:p w:rsidR="00851065" w:rsidRDefault="00851065" w:rsidP="00851065">
            <w:r>
              <w:t>18/03</w:t>
            </w:r>
            <w:r w:rsidRPr="00CE4FC0">
              <w:t>/</w:t>
            </w:r>
            <w:r>
              <w:t>2020</w:t>
            </w:r>
          </w:p>
        </w:tc>
        <w:tc>
          <w:tcPr>
            <w:tcW w:w="1152" w:type="dxa"/>
          </w:tcPr>
          <w:p w:rsidR="00851065" w:rsidRPr="00AD232E" w:rsidRDefault="00851065" w:rsidP="0085106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1065" w:rsidRPr="00AD232E" w:rsidRDefault="00851065" w:rsidP="00851065">
            <w:pPr>
              <w:pStyle w:val="Tabletext"/>
            </w:pPr>
            <w:r>
              <w:t>Project Deliverable 1.</w:t>
            </w:r>
          </w:p>
        </w:tc>
        <w:tc>
          <w:tcPr>
            <w:tcW w:w="2304" w:type="dxa"/>
          </w:tcPr>
          <w:p w:rsidR="00851065" w:rsidRPr="00AD232E" w:rsidRDefault="00882064" w:rsidP="00851065">
            <w:pPr>
              <w:pStyle w:val="Tabletext"/>
            </w:pPr>
            <w:r>
              <w:t>Cioban Dumitru-Darius</w:t>
            </w:r>
          </w:p>
        </w:tc>
      </w:tr>
      <w:tr w:rsidR="00851065" w:rsidRPr="00AD232E"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1152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374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</w:tr>
      <w:tr w:rsidR="00851065" w:rsidRPr="00AD232E"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1152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374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</w:tr>
      <w:tr w:rsidR="00851065" w:rsidRPr="00AD232E"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1152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374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92A5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92A5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92A5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92A5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9763AB" w:rsidRPr="009763AB" w:rsidRDefault="009763AB" w:rsidP="009763AB">
      <w:pPr>
        <w:pStyle w:val="BodyText"/>
      </w:pPr>
      <w:r>
        <w:t xml:space="preserve">The glossary document provides explanations for the specialized terms or abbreviations which appear in the </w:t>
      </w:r>
      <w:r w:rsidR="007D3940">
        <w:t>Digital Audio Workspace</w:t>
      </w:r>
      <w:bookmarkStart w:id="5" w:name="_GoBack"/>
      <w:bookmarkEnd w:id="5"/>
      <w:r>
        <w:t xml:space="preserve"> application </w:t>
      </w:r>
      <w:r w:rsidR="00A322C5">
        <w:t>documentation.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492A5C" w:rsidRDefault="00882064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DAW</w:t>
            </w:r>
          </w:p>
        </w:tc>
        <w:tc>
          <w:tcPr>
            <w:tcW w:w="3232" w:type="dxa"/>
          </w:tcPr>
          <w:p w:rsidR="0085257A" w:rsidRPr="00492A5C" w:rsidRDefault="00882064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Digital Audio Workspace. The piece of software which permits the editing and making of audio files. </w:t>
            </w:r>
          </w:p>
        </w:tc>
        <w:tc>
          <w:tcPr>
            <w:tcW w:w="1890" w:type="dxa"/>
          </w:tcPr>
          <w:p w:rsidR="0085257A" w:rsidRPr="00492A5C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492A5C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882064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MIDI</w:t>
            </w:r>
          </w:p>
        </w:tc>
        <w:tc>
          <w:tcPr>
            <w:tcW w:w="3232" w:type="dxa"/>
          </w:tcPr>
          <w:p w:rsidR="009763AB" w:rsidRDefault="00882064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Musical Interface Digital Input. Can be a file type or the process through which a peripheral (for example, a keyboard) is used to provide input to the workspace.</w:t>
            </w:r>
          </w:p>
        </w:tc>
        <w:tc>
          <w:tcPr>
            <w:tcW w:w="1890" w:type="dxa"/>
          </w:tcPr>
          <w:p w:rsidR="009763AB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882064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Octave</w:t>
            </w:r>
          </w:p>
        </w:tc>
        <w:tc>
          <w:tcPr>
            <w:tcW w:w="3232" w:type="dxa"/>
          </w:tcPr>
          <w:p w:rsidR="009763AB" w:rsidRDefault="00882064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range of eight notes.</w:t>
            </w:r>
          </w:p>
        </w:tc>
        <w:tc>
          <w:tcPr>
            <w:tcW w:w="1890" w:type="dxa"/>
          </w:tcPr>
          <w:p w:rsidR="009763AB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882064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Sharp</w:t>
            </w:r>
          </w:p>
        </w:tc>
        <w:tc>
          <w:tcPr>
            <w:tcW w:w="3232" w:type="dxa"/>
          </w:tcPr>
          <w:p w:rsidR="009763AB" w:rsidRDefault="00882064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note which is a semi-tone higher than the original note.</w:t>
            </w:r>
          </w:p>
        </w:tc>
        <w:tc>
          <w:tcPr>
            <w:tcW w:w="189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882064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Flat</w:t>
            </w:r>
          </w:p>
        </w:tc>
        <w:tc>
          <w:tcPr>
            <w:tcW w:w="3232" w:type="dxa"/>
          </w:tcPr>
          <w:p w:rsidR="009763AB" w:rsidRDefault="00882064" w:rsidP="00634CEA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note which is a semi-tone lower than the original note.</w:t>
            </w:r>
          </w:p>
        </w:tc>
        <w:tc>
          <w:tcPr>
            <w:tcW w:w="189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882064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Key</w:t>
            </w:r>
          </w:p>
        </w:tc>
        <w:tc>
          <w:tcPr>
            <w:tcW w:w="3232" w:type="dxa"/>
          </w:tcPr>
          <w:p w:rsidR="009763AB" w:rsidRDefault="00882064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set of (usually) eight notes, spanning over a whole octave, some notes being sharp or flat.</w:t>
            </w:r>
          </w:p>
        </w:tc>
        <w:tc>
          <w:tcPr>
            <w:tcW w:w="189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383" w:rsidRDefault="00245383">
      <w:pPr>
        <w:spacing w:line="240" w:lineRule="auto"/>
      </w:pPr>
      <w:r>
        <w:separator/>
      </w:r>
    </w:p>
  </w:endnote>
  <w:endnote w:type="continuationSeparator" w:id="0">
    <w:p w:rsidR="00245383" w:rsidRDefault="00245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82064">
          <w:pPr>
            <w:jc w:val="center"/>
          </w:pPr>
          <w:r>
            <w:sym w:font="Symbol" w:char="F0D3"/>
          </w:r>
          <w:r w:rsidR="00882064">
            <w:t>Cioban Dumitru-Darius</w:t>
          </w:r>
          <w:r>
            <w:t xml:space="preserve"> </w:t>
          </w:r>
          <w:r w:rsidR="00492A5C">
            <w:fldChar w:fldCharType="begin"/>
          </w:r>
          <w:r w:rsidR="00492A5C">
            <w:instrText xml:space="preserve"> DATE \@ "yyyy" </w:instrText>
          </w:r>
          <w:r w:rsidR="00492A5C">
            <w:fldChar w:fldCharType="separate"/>
          </w:r>
          <w:r w:rsidR="007D3940">
            <w:rPr>
              <w:noProof/>
            </w:rPr>
            <w:t>2020</w:t>
          </w:r>
          <w:r w:rsidR="00492A5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7D3940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383" w:rsidRDefault="00245383">
      <w:pPr>
        <w:spacing w:line="240" w:lineRule="auto"/>
      </w:pPr>
      <w:r>
        <w:separator/>
      </w:r>
    </w:p>
  </w:footnote>
  <w:footnote w:type="continuationSeparator" w:id="0">
    <w:p w:rsidR="00245383" w:rsidRDefault="00245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Pr="00851065" w:rsidRDefault="00AD439A">
    <w:pPr>
      <w:pBdr>
        <w:top w:val="single" w:sz="6" w:space="1" w:color="auto"/>
      </w:pBdr>
      <w:rPr>
        <w:sz w:val="36"/>
        <w:szCs w:val="36"/>
      </w:rPr>
    </w:pPr>
  </w:p>
  <w:p w:rsidR="00AD439A" w:rsidRPr="00851065" w:rsidRDefault="00882064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Cioban Dumitru-Darius</w:t>
    </w:r>
  </w:p>
  <w:p w:rsidR="00AD439A" w:rsidRPr="00851065" w:rsidRDefault="00851065" w:rsidP="00AD439A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 w:rsidRPr="00851065">
      <w:rPr>
        <w:rFonts w:ascii="Arial" w:hAnsi="Arial" w:cs="Arial"/>
        <w:sz w:val="36"/>
        <w:szCs w:val="36"/>
      </w:rPr>
      <w:t>30431</w:t>
    </w:r>
  </w:p>
  <w:p w:rsidR="00AD439A" w:rsidRPr="00851065" w:rsidRDefault="00AD439A">
    <w:pPr>
      <w:pBdr>
        <w:bottom w:val="single" w:sz="6" w:space="1" w:color="auto"/>
      </w:pBdr>
      <w:jc w:val="right"/>
      <w:rPr>
        <w:rFonts w:ascii="Arial" w:hAnsi="Arial" w:cs="Arial"/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82064">
          <w:r>
            <w:t>Digital Audio Workspace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851065">
            <w:t>18/03</w:t>
          </w:r>
          <w:r w:rsidR="00851065" w:rsidRPr="00CE4FC0">
            <w:t>/</w:t>
          </w:r>
          <w:r w:rsidR="00851065">
            <w:t>2020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45383"/>
    <w:rsid w:val="00492A5C"/>
    <w:rsid w:val="005A3207"/>
    <w:rsid w:val="00600853"/>
    <w:rsid w:val="00634CEA"/>
    <w:rsid w:val="007D3940"/>
    <w:rsid w:val="007F349D"/>
    <w:rsid w:val="00851065"/>
    <w:rsid w:val="0085257A"/>
    <w:rsid w:val="00882064"/>
    <w:rsid w:val="008978F7"/>
    <w:rsid w:val="009763AB"/>
    <w:rsid w:val="009B5BF2"/>
    <w:rsid w:val="00A322C5"/>
    <w:rsid w:val="00A61FD4"/>
    <w:rsid w:val="00A64189"/>
    <w:rsid w:val="00AD232E"/>
    <w:rsid w:val="00AD439A"/>
    <w:rsid w:val="00B56935"/>
    <w:rsid w:val="00B944EA"/>
    <w:rsid w:val="00BE1B76"/>
    <w:rsid w:val="00C05F21"/>
    <w:rsid w:val="00C35D85"/>
    <w:rsid w:val="00CE5184"/>
    <w:rsid w:val="00DE1CF1"/>
    <w:rsid w:val="00E41E57"/>
    <w:rsid w:val="00E55EE3"/>
    <w:rsid w:val="00EC1F4A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42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Darius</cp:lastModifiedBy>
  <cp:revision>10</cp:revision>
  <cp:lastPrinted>2001-03-15T12:26:00Z</cp:lastPrinted>
  <dcterms:created xsi:type="dcterms:W3CDTF">2010-02-26T10:01:00Z</dcterms:created>
  <dcterms:modified xsi:type="dcterms:W3CDTF">2020-04-04T19:57:00Z</dcterms:modified>
</cp:coreProperties>
</file>